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/>
      </w:tblPr>
      <w:tblGrid>
        <w:gridCol w:w="4924"/>
        <w:gridCol w:w="3788"/>
      </w:tblGrid>
      <w:tr w:rsidR="00645BFB" w:rsidTr="002A3D07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645BFB" w:rsidRDefault="00645BFB">
            <w:pPr>
              <w:pStyle w:val="ReturnAddress"/>
            </w:pPr>
          </w:p>
        </w:tc>
        <w:tc>
          <w:tcPr>
            <w:tcW w:w="3845" w:type="dxa"/>
            <w:shd w:val="clear" w:color="auto" w:fill="555A3C" w:themeFill="accent3" w:themeFillShade="80"/>
            <w:vAlign w:val="bottom"/>
          </w:tcPr>
          <w:p w:rsidR="00645BFB" w:rsidRPr="002A3D07" w:rsidRDefault="003E4C60" w:rsidP="002A3D07">
            <w:pPr>
              <w:pStyle w:val="CompanyName"/>
              <w:rPr>
                <w:spacing w:val="0"/>
              </w:rPr>
            </w:pPr>
            <w:r w:rsidRPr="002A3D07">
              <w:rPr>
                <w:spacing w:val="0"/>
              </w:rPr>
              <w:t>Great Home Plans</w:t>
            </w:r>
          </w:p>
        </w:tc>
      </w:tr>
    </w:tbl>
    <w:p w:rsidR="00645BFB" w:rsidRPr="002A3D07" w:rsidRDefault="00C47691">
      <w:pPr>
        <w:pStyle w:val="DocumentLabel"/>
        <w:rPr>
          <w:color w:val="555A3C" w:themeColor="accent3" w:themeShade="80"/>
        </w:rPr>
      </w:pPr>
      <w:r w:rsidRPr="002400E3">
        <w:rPr>
          <w:color w:val="555A3C" w:themeColor="accent3" w:themeShade="80"/>
        </w:rPr>
        <w:t>Memo</w:t>
      </w:r>
    </w:p>
    <w:p w:rsidR="00645BFB" w:rsidRDefault="00C47691" w:rsidP="00954F8E">
      <w:pPr>
        <w:pStyle w:val="MessageHeaderFirst"/>
      </w:pPr>
      <w:r w:rsidRPr="00800073">
        <w:t>To:</w:t>
      </w:r>
      <w:r w:rsidRPr="00800073">
        <w:tab/>
      </w:r>
      <w:r w:rsidR="00CB2C84">
        <w:t>All Sales Representatives</w:t>
      </w:r>
    </w:p>
    <w:p w:rsidR="00645BFB" w:rsidRDefault="00C47691" w:rsidP="00954F8E">
      <w:pPr>
        <w:pStyle w:val="MessageHeader"/>
      </w:pPr>
      <w:r w:rsidRPr="00800073">
        <w:t>From:</w:t>
      </w:r>
      <w:r w:rsidRPr="00800073">
        <w:tab/>
      </w:r>
      <w:r w:rsidR="00CB2C84">
        <w:t>Tamara Green, Sales Manager</w:t>
      </w:r>
    </w:p>
    <w:p w:rsidR="00645BFB" w:rsidRDefault="00C47691" w:rsidP="00954F8E">
      <w:pPr>
        <w:pStyle w:val="MessageHeader"/>
      </w:pPr>
      <w:r w:rsidRPr="00800073">
        <w:t>Date:</w:t>
      </w:r>
      <w:r w:rsidRPr="00800073">
        <w:tab/>
      </w:r>
      <w:r w:rsidR="00094883" w:rsidRPr="002400E3">
        <w:t>Ma</w:t>
      </w:r>
      <w:r w:rsidR="00094883">
        <w:t>rch 1</w:t>
      </w:r>
      <w:r w:rsidR="00CB2C84">
        <w:t>9, 2008</w:t>
      </w:r>
    </w:p>
    <w:p w:rsidR="00645BFB" w:rsidRDefault="00C47691" w:rsidP="00954F8E">
      <w:pPr>
        <w:pStyle w:val="MessageHeaderLast"/>
      </w:pPr>
      <w:r w:rsidRPr="00800073">
        <w:t>Re:</w:t>
      </w:r>
      <w:r w:rsidRPr="00800073">
        <w:tab/>
      </w:r>
      <w:r w:rsidR="00CB2C84">
        <w:t>Available Home Plans</w:t>
      </w:r>
    </w:p>
    <w:p w:rsidR="00C348CA" w:rsidRDefault="00CB2C84" w:rsidP="00954F8E">
      <w:pPr>
        <w:pStyle w:val="BodyText"/>
      </w:pPr>
      <w:r w:rsidRPr="00954F8E">
        <w:t xml:space="preserve">We are excited to announce that our </w:t>
      </w:r>
      <w:r w:rsidR="000B187C" w:rsidRPr="00954F8E">
        <w:t xml:space="preserve">architects have increased the </w:t>
      </w:r>
      <w:r w:rsidR="004F7277" w:rsidRPr="00954F8E">
        <w:t xml:space="preserve">number of </w:t>
      </w:r>
      <w:r w:rsidRPr="00954F8E">
        <w:t xml:space="preserve">home plans </w:t>
      </w:r>
      <w:r w:rsidR="004F7277" w:rsidRPr="00954F8E">
        <w:t xml:space="preserve">in our database </w:t>
      </w:r>
      <w:r w:rsidRPr="00954F8E">
        <w:t>by 15 percent! The table</w:t>
      </w:r>
      <w:r w:rsidR="007B7B81" w:rsidRPr="00954F8E">
        <w:t xml:space="preserve"> and chart</w:t>
      </w:r>
      <w:r w:rsidRPr="00954F8E">
        <w:t xml:space="preserve"> below show the number of home plans now available in several architectural styles. Please familiarize yourself with all our new plans as we approach this busy building season.</w:t>
      </w:r>
    </w:p>
    <w:p w:rsidR="00954F8E" w:rsidRDefault="00C446E6" w:rsidP="00954F8E">
      <w:pPr>
        <w:pStyle w:val="BodyTex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74.85pt;height:129.05pt">
            <v:imagedata r:id="rId7" o:title=""/>
          </v:shape>
        </w:pict>
      </w:r>
    </w:p>
    <w:p w:rsidR="00954F8E" w:rsidRPr="00954F8E" w:rsidRDefault="00C446E6" w:rsidP="00954F8E">
      <w:pPr>
        <w:pStyle w:val="BodyText"/>
        <w:jc w:val="center"/>
      </w:pPr>
      <w:r>
        <w:pict>
          <v:shape id="_x0000_i1041" type="#_x0000_t75" style="width:293.6pt;height:222.55pt">
            <v:imagedata r:id="rId8" o:title=""/>
          </v:shape>
        </w:pict>
      </w:r>
    </w:p>
    <w:sectPr w:rsidR="00954F8E" w:rsidRPr="00954F8E" w:rsidSect="000528CF">
      <w:footerReference w:type="even" r:id="rId9"/>
      <w:footerReference w:type="default" r:id="rId10"/>
      <w:pgSz w:w="12240" w:h="15840" w:code="1"/>
      <w:pgMar w:top="720" w:right="1440" w:bottom="720" w:left="1440" w:header="432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40D" w:rsidRDefault="0085440D">
      <w:r>
        <w:separator/>
      </w:r>
    </w:p>
  </w:endnote>
  <w:endnote w:type="continuationSeparator" w:id="0">
    <w:p w:rsidR="0085440D" w:rsidRDefault="00854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0D" w:rsidRDefault="0085440D" w:rsidP="00954F8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5440D" w:rsidRDefault="0085440D" w:rsidP="00954F8E">
    <w:pPr>
      <w:pStyle w:val="Footer"/>
    </w:pPr>
  </w:p>
  <w:p w:rsidR="0085440D" w:rsidRDefault="0085440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0D" w:rsidRDefault="0085440D" w:rsidP="00954F8E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5440D" w:rsidRDefault="0085440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40D" w:rsidRDefault="0085440D">
      <w:r>
        <w:separator/>
      </w:r>
    </w:p>
  </w:footnote>
  <w:footnote w:type="continuationSeparator" w:id="0">
    <w:p w:rsidR="0085440D" w:rsidRDefault="00854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7691"/>
    <w:rsid w:val="000528CF"/>
    <w:rsid w:val="000636E7"/>
    <w:rsid w:val="00094883"/>
    <w:rsid w:val="000B187C"/>
    <w:rsid w:val="000E4656"/>
    <w:rsid w:val="00175D75"/>
    <w:rsid w:val="002400E3"/>
    <w:rsid w:val="00244724"/>
    <w:rsid w:val="0026500D"/>
    <w:rsid w:val="00290B85"/>
    <w:rsid w:val="002A3D07"/>
    <w:rsid w:val="00347D88"/>
    <w:rsid w:val="00351201"/>
    <w:rsid w:val="003B0A78"/>
    <w:rsid w:val="003C5E32"/>
    <w:rsid w:val="003E4C60"/>
    <w:rsid w:val="004B2D63"/>
    <w:rsid w:val="004F7277"/>
    <w:rsid w:val="00591E2C"/>
    <w:rsid w:val="005B3831"/>
    <w:rsid w:val="005B6511"/>
    <w:rsid w:val="005F1C42"/>
    <w:rsid w:val="00601697"/>
    <w:rsid w:val="00645BFB"/>
    <w:rsid w:val="006E709C"/>
    <w:rsid w:val="006F35AE"/>
    <w:rsid w:val="00746068"/>
    <w:rsid w:val="007B7B81"/>
    <w:rsid w:val="00800073"/>
    <w:rsid w:val="0085440D"/>
    <w:rsid w:val="00860082"/>
    <w:rsid w:val="00867944"/>
    <w:rsid w:val="008E0449"/>
    <w:rsid w:val="008E23FA"/>
    <w:rsid w:val="00941071"/>
    <w:rsid w:val="00954F8E"/>
    <w:rsid w:val="009D29FE"/>
    <w:rsid w:val="00A1207B"/>
    <w:rsid w:val="00A20944"/>
    <w:rsid w:val="00A401D5"/>
    <w:rsid w:val="00A47D9B"/>
    <w:rsid w:val="00A61D70"/>
    <w:rsid w:val="00AD2DBB"/>
    <w:rsid w:val="00B066BF"/>
    <w:rsid w:val="00B67CA9"/>
    <w:rsid w:val="00B94F3D"/>
    <w:rsid w:val="00BB1689"/>
    <w:rsid w:val="00BF3394"/>
    <w:rsid w:val="00C348CA"/>
    <w:rsid w:val="00C446E6"/>
    <w:rsid w:val="00C47691"/>
    <w:rsid w:val="00C51EEE"/>
    <w:rsid w:val="00CB1EAD"/>
    <w:rsid w:val="00CB2C84"/>
    <w:rsid w:val="00D00D8F"/>
    <w:rsid w:val="00E40CD4"/>
    <w:rsid w:val="00E80D15"/>
    <w:rsid w:val="00E83979"/>
    <w:rsid w:val="00F60B40"/>
    <w:rsid w:val="00F85F34"/>
    <w:rsid w:val="00FE6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63"/>
  </w:style>
  <w:style w:type="paragraph" w:styleId="Heading1">
    <w:name w:val="heading 1"/>
    <w:basedOn w:val="Normal"/>
    <w:next w:val="Normal"/>
    <w:link w:val="Heading1Char"/>
    <w:uiPriority w:val="9"/>
    <w:qFormat/>
    <w:rsid w:val="004B2D6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6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D6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D6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D63"/>
    <w:pPr>
      <w:spacing w:before="200" w:after="0"/>
      <w:jc w:val="left"/>
      <w:outlineLvl w:val="4"/>
    </w:pPr>
    <w:rPr>
      <w:smallCaps/>
      <w:color w:val="B85A2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D63"/>
    <w:pPr>
      <w:spacing w:after="0"/>
      <w:jc w:val="left"/>
      <w:outlineLvl w:val="5"/>
    </w:pPr>
    <w:rPr>
      <w:smallCaps/>
      <w:color w:val="DD8047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D63"/>
    <w:pPr>
      <w:spacing w:after="0"/>
      <w:jc w:val="left"/>
      <w:outlineLvl w:val="6"/>
    </w:pPr>
    <w:rPr>
      <w:b/>
      <w:smallCaps/>
      <w:color w:val="DD8047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D63"/>
    <w:pPr>
      <w:spacing w:after="0"/>
      <w:jc w:val="left"/>
      <w:outlineLvl w:val="7"/>
    </w:pPr>
    <w:rPr>
      <w:b/>
      <w:i/>
      <w:smallCaps/>
      <w:color w:val="B85A2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D63"/>
    <w:pPr>
      <w:spacing w:after="0"/>
      <w:jc w:val="left"/>
      <w:outlineLvl w:val="8"/>
    </w:pPr>
    <w:rPr>
      <w:b/>
      <w:i/>
      <w:smallCaps/>
      <w:color w:val="7A3C1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54F8E"/>
    <w:pPr>
      <w:spacing w:after="220" w:line="180" w:lineRule="atLeast"/>
      <w:jc w:val="left"/>
    </w:pPr>
    <w:rPr>
      <w:rFonts w:cs="Arial"/>
      <w:sz w:val="24"/>
    </w:rPr>
  </w:style>
  <w:style w:type="paragraph" w:styleId="Closing">
    <w:name w:val="Closing"/>
    <w:basedOn w:val="Normal"/>
    <w:semiHidden/>
    <w:rsid w:val="00645BFB"/>
    <w:pPr>
      <w:keepNext/>
      <w:spacing w:line="220" w:lineRule="atLeast"/>
    </w:pPr>
  </w:style>
  <w:style w:type="paragraph" w:customStyle="1" w:styleId="CompanyName">
    <w:name w:val="Company Name"/>
    <w:basedOn w:val="Normal"/>
    <w:autoRedefine/>
    <w:rsid w:val="002A3D07"/>
    <w:pPr>
      <w:keepLines/>
      <w:spacing w:line="320" w:lineRule="exact"/>
      <w:jc w:val="center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645BFB"/>
    <w:pPr>
      <w:keepNext/>
      <w:keepLines/>
      <w:spacing w:before="400" w:after="120" w:line="240" w:lineRule="atLeast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645BFB"/>
    <w:pPr>
      <w:keepLines/>
      <w:spacing w:before="220"/>
    </w:pPr>
  </w:style>
  <w:style w:type="paragraph" w:customStyle="1" w:styleId="HeaderBase">
    <w:name w:val="Header Base"/>
    <w:basedOn w:val="BodyText"/>
    <w:rsid w:val="00645BFB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645BFB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645BFB"/>
    <w:pPr>
      <w:spacing w:after="600"/>
    </w:pPr>
  </w:style>
  <w:style w:type="paragraph" w:customStyle="1" w:styleId="HeadingBase">
    <w:name w:val="Heading Base"/>
    <w:basedOn w:val="BodyText"/>
    <w:next w:val="BodyText"/>
    <w:rsid w:val="00645BFB"/>
    <w:pPr>
      <w:keepNext/>
      <w:keepLines/>
      <w:spacing w:after="0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645BFB"/>
    <w:pPr>
      <w:keepLines/>
      <w:spacing w:after="120"/>
      <w:ind w:left="1555" w:hanging="720"/>
    </w:pPr>
  </w:style>
  <w:style w:type="paragraph" w:customStyle="1" w:styleId="MessageHeaderFirst">
    <w:name w:val="Message Header First"/>
    <w:basedOn w:val="MessageHeader"/>
    <w:next w:val="MessageHeader"/>
    <w:rsid w:val="00645BFB"/>
    <w:pPr>
      <w:spacing w:before="220"/>
    </w:pPr>
  </w:style>
  <w:style w:type="character" w:customStyle="1" w:styleId="MessageHeaderLabel">
    <w:name w:val="Message Header Label"/>
    <w:rsid w:val="00645BF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645BFB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645BFB"/>
    <w:pPr>
      <w:ind w:left="1555"/>
    </w:pPr>
  </w:style>
  <w:style w:type="character" w:styleId="PageNumber">
    <w:name w:val="page number"/>
    <w:semiHidden/>
    <w:rsid w:val="00645BFB"/>
    <w:rPr>
      <w:sz w:val="18"/>
    </w:rPr>
  </w:style>
  <w:style w:type="paragraph" w:customStyle="1" w:styleId="ReturnAddress">
    <w:name w:val="Return Address"/>
    <w:basedOn w:val="Normal"/>
    <w:rsid w:val="00645BFB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rsid w:val="00645BFB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645BFB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645BFB"/>
    <w:pPr>
      <w:spacing w:befor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4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645BFB"/>
    <w:pPr>
      <w:ind w:left="1195" w:hanging="360"/>
    </w:pPr>
  </w:style>
  <w:style w:type="paragraph" w:styleId="List2">
    <w:name w:val="List 2"/>
    <w:basedOn w:val="Normal"/>
    <w:semiHidden/>
    <w:rsid w:val="00645BFB"/>
    <w:pPr>
      <w:ind w:left="1555" w:hanging="360"/>
    </w:pPr>
  </w:style>
  <w:style w:type="paragraph" w:styleId="List3">
    <w:name w:val="List 3"/>
    <w:basedOn w:val="Normal"/>
    <w:semiHidden/>
    <w:rsid w:val="00645BFB"/>
    <w:pPr>
      <w:ind w:left="1915" w:hanging="360"/>
    </w:pPr>
  </w:style>
  <w:style w:type="paragraph" w:styleId="List4">
    <w:name w:val="List 4"/>
    <w:basedOn w:val="Normal"/>
    <w:semiHidden/>
    <w:rsid w:val="00645BFB"/>
    <w:pPr>
      <w:ind w:left="2275" w:hanging="360"/>
    </w:pPr>
  </w:style>
  <w:style w:type="paragraph" w:styleId="List5">
    <w:name w:val="List 5"/>
    <w:basedOn w:val="Normal"/>
    <w:semiHidden/>
    <w:rsid w:val="00645BFB"/>
    <w:pPr>
      <w:ind w:left="2635" w:hanging="360"/>
    </w:pPr>
  </w:style>
  <w:style w:type="paragraph" w:styleId="ListBullet">
    <w:name w:val="List Bullet"/>
    <w:basedOn w:val="Normal"/>
    <w:autoRedefine/>
    <w:semiHidden/>
    <w:rsid w:val="00645BFB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645BFB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645BFB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645BFB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645BFB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645BFB"/>
    <w:pPr>
      <w:spacing w:after="120"/>
      <w:ind w:left="1195"/>
    </w:pPr>
  </w:style>
  <w:style w:type="paragraph" w:styleId="ListContinue2">
    <w:name w:val="List Continue 2"/>
    <w:basedOn w:val="Normal"/>
    <w:semiHidden/>
    <w:rsid w:val="00645BFB"/>
    <w:pPr>
      <w:spacing w:after="120"/>
      <w:ind w:left="1555"/>
    </w:pPr>
  </w:style>
  <w:style w:type="paragraph" w:styleId="ListContinue3">
    <w:name w:val="List Continue 3"/>
    <w:basedOn w:val="Normal"/>
    <w:semiHidden/>
    <w:rsid w:val="00645BFB"/>
    <w:pPr>
      <w:spacing w:after="120"/>
      <w:ind w:left="1915"/>
    </w:pPr>
  </w:style>
  <w:style w:type="paragraph" w:styleId="ListContinue4">
    <w:name w:val="List Continue 4"/>
    <w:basedOn w:val="Normal"/>
    <w:semiHidden/>
    <w:rsid w:val="00645BFB"/>
    <w:pPr>
      <w:spacing w:after="120"/>
      <w:ind w:left="2275"/>
    </w:pPr>
  </w:style>
  <w:style w:type="paragraph" w:styleId="ListContinue5">
    <w:name w:val="List Continue 5"/>
    <w:basedOn w:val="Normal"/>
    <w:semiHidden/>
    <w:rsid w:val="00645BFB"/>
    <w:pPr>
      <w:spacing w:after="120"/>
      <w:ind w:left="2635"/>
    </w:pPr>
  </w:style>
  <w:style w:type="paragraph" w:styleId="ListNumber">
    <w:name w:val="List Number"/>
    <w:basedOn w:val="Normal"/>
    <w:semiHidden/>
    <w:rsid w:val="00645BFB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645BFB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645BFB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645BFB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645BFB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40"/>
    <w:rPr>
      <w:rFonts w:ascii="Tahoma" w:hAnsi="Tahoma" w:cs="Tahoma"/>
      <w:spacing w:val="-5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2D6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6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2D6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D6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2D63"/>
    <w:rPr>
      <w:smallCaps/>
      <w:color w:val="B85A2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D63"/>
    <w:rPr>
      <w:smallCaps/>
      <w:color w:val="DD8047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D63"/>
    <w:rPr>
      <w:b/>
      <w:smallCaps/>
      <w:color w:val="DD8047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D63"/>
    <w:rPr>
      <w:b/>
      <w:i/>
      <w:smallCaps/>
      <w:color w:val="B85A2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D63"/>
    <w:rPr>
      <w:b/>
      <w:i/>
      <w:smallCaps/>
      <w:color w:val="7A3C1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D6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2D63"/>
    <w:pPr>
      <w:pBdr>
        <w:top w:val="single" w:sz="12" w:space="1" w:color="DD8047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2D6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6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2D6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B2D63"/>
    <w:rPr>
      <w:b/>
      <w:color w:val="DD8047" w:themeColor="accent2"/>
    </w:rPr>
  </w:style>
  <w:style w:type="character" w:styleId="Emphasis">
    <w:name w:val="Emphasis"/>
    <w:uiPriority w:val="20"/>
    <w:qFormat/>
    <w:rsid w:val="004B2D6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B2D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2D63"/>
  </w:style>
  <w:style w:type="paragraph" w:styleId="ListParagraph">
    <w:name w:val="List Paragraph"/>
    <w:basedOn w:val="Normal"/>
    <w:uiPriority w:val="34"/>
    <w:qFormat/>
    <w:rsid w:val="004B2D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2D6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2D6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D63"/>
    <w:pPr>
      <w:pBdr>
        <w:top w:val="single" w:sz="8" w:space="10" w:color="B85A22" w:themeColor="accent2" w:themeShade="BF"/>
        <w:left w:val="single" w:sz="8" w:space="10" w:color="B85A22" w:themeColor="accent2" w:themeShade="BF"/>
        <w:bottom w:val="single" w:sz="8" w:space="10" w:color="B85A22" w:themeColor="accent2" w:themeShade="BF"/>
        <w:right w:val="single" w:sz="8" w:space="10" w:color="B85A22" w:themeColor="accent2" w:themeShade="BF"/>
      </w:pBdr>
      <w:shd w:val="clear" w:color="auto" w:fill="DD8047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D63"/>
    <w:rPr>
      <w:b/>
      <w:i/>
      <w:color w:val="FFFFFF" w:themeColor="background1"/>
      <w:shd w:val="clear" w:color="auto" w:fill="DD8047" w:themeFill="accent2"/>
    </w:rPr>
  </w:style>
  <w:style w:type="character" w:styleId="SubtleEmphasis">
    <w:name w:val="Subtle Emphasis"/>
    <w:uiPriority w:val="19"/>
    <w:qFormat/>
    <w:rsid w:val="004B2D63"/>
    <w:rPr>
      <w:i/>
    </w:rPr>
  </w:style>
  <w:style w:type="character" w:styleId="IntenseEmphasis">
    <w:name w:val="Intense Emphasis"/>
    <w:uiPriority w:val="21"/>
    <w:qFormat/>
    <w:rsid w:val="004B2D63"/>
    <w:rPr>
      <w:b/>
      <w:i/>
      <w:color w:val="DD8047" w:themeColor="accent2"/>
      <w:spacing w:val="10"/>
    </w:rPr>
  </w:style>
  <w:style w:type="character" w:styleId="SubtleReference">
    <w:name w:val="Subtle Reference"/>
    <w:uiPriority w:val="31"/>
    <w:qFormat/>
    <w:rsid w:val="004B2D63"/>
    <w:rPr>
      <w:b/>
    </w:rPr>
  </w:style>
  <w:style w:type="character" w:styleId="IntenseReference">
    <w:name w:val="Intense Reference"/>
    <w:uiPriority w:val="32"/>
    <w:qFormat/>
    <w:rsid w:val="004B2D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2D6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D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%20Series\AppData\Roaming\Microsoft\Templates\Memo(2).dot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Memo(2).dot</Template>
  <TotalTime>1</TotalTime>
  <Pages>1</Pages>
  <Words>74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Murray, Terry R</cp:lastModifiedBy>
  <cp:revision>3</cp:revision>
  <cp:lastPrinted>2007-04-02T02:12:00Z</cp:lastPrinted>
  <dcterms:created xsi:type="dcterms:W3CDTF">2011-02-02T16:32:00Z</dcterms:created>
  <dcterms:modified xsi:type="dcterms:W3CDTF">2011-02-02T16:32:00Z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