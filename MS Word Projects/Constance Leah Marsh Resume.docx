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34" w:rsidRDefault="00E83E7F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14"/>
                  </w:tblGrid>
                  <w:tr w:rsidR="00EB341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EB3417" w:rsidRDefault="00EB3417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EB341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EB3417" w:rsidRDefault="00EB3417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B341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EB3417" w:rsidRDefault="00EB3417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EB3417" w:rsidRDefault="00EB3417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501234" w:rsidRDefault="00501234"/>
    <w:sdt>
      <w:sdtPr>
        <w:alias w:val="Resume Name"/>
        <w:tag w:val="Resume Name"/>
        <w:id w:val="707398252"/>
        <w:placeholder>
          <w:docPart w:val="44E3811C6DDF45449E3EA9AD94D02CE2"/>
        </w:placeholder>
        <w:docPartList>
          <w:docPartGallery w:val="Quick Parts"/>
          <w:docPartCategory w:val=" Resume Name"/>
        </w:docPartList>
      </w:sdtPr>
      <w:sdtContent>
        <w:p w:rsidR="00501234" w:rsidRDefault="00501234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1363DE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2E4DBD810CC04E769C6E668647DF42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01234" w:rsidRDefault="003264F7">
                    <w:pPr>
                      <w:pStyle w:val="PersonalName"/>
                    </w:pPr>
                    <w:r w:rsidRPr="003264F7">
                      <w:t>Constance Leah Marsh</w:t>
                    </w:r>
                  </w:p>
                </w:sdtContent>
              </w:sdt>
              <w:p w:rsidR="00501234" w:rsidRPr="00414E1B" w:rsidRDefault="003264F7">
                <w:pPr>
                  <w:pStyle w:val="NoSpacing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14E1B">
                  <w:rPr>
                    <w:rFonts w:asciiTheme="majorHAnsi" w:hAnsiTheme="majorHAnsi"/>
                    <w:sz w:val="24"/>
                    <w:szCs w:val="24"/>
                  </w:rPr>
                  <w:t>Phone: 504-555-8272</w:t>
                </w:r>
              </w:p>
              <w:p w:rsidR="00501234" w:rsidRPr="00414E1B" w:rsidRDefault="00501234">
                <w:pPr>
                  <w:pStyle w:val="NoSpacing"/>
                  <w:rPr>
                    <w:rFonts w:asciiTheme="majorHAnsi" w:hAnsiTheme="majorHAnsi"/>
                    <w:b/>
                    <w:sz w:val="24"/>
                    <w:szCs w:val="24"/>
                  </w:rPr>
                </w:pPr>
              </w:p>
              <w:p w:rsidR="00501234" w:rsidRPr="00414E1B" w:rsidRDefault="003264F7">
                <w:pPr>
                  <w:pStyle w:val="NoSpacing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14E1B">
                  <w:rPr>
                    <w:rFonts w:asciiTheme="majorHAnsi" w:hAnsiTheme="majorHAnsi"/>
                    <w:sz w:val="24"/>
                    <w:szCs w:val="24"/>
                  </w:rPr>
                  <w:t>322 East Center Street</w:t>
                </w:r>
              </w:p>
              <w:p w:rsidR="00501234" w:rsidRPr="00414E1B" w:rsidRDefault="003264F7">
                <w:pPr>
                  <w:pStyle w:val="NoSpacing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14E1B">
                  <w:rPr>
                    <w:rFonts w:asciiTheme="majorHAnsi" w:hAnsiTheme="majorHAnsi"/>
                    <w:sz w:val="24"/>
                    <w:szCs w:val="24"/>
                  </w:rPr>
                  <w:t>Apollo, WY 83163</w:t>
                </w:r>
              </w:p>
              <w:p w:rsidR="00501234" w:rsidRDefault="003264F7" w:rsidP="003264F7">
                <w:pPr>
                  <w:pStyle w:val="NoSpacing"/>
                </w:pPr>
                <w:r w:rsidRPr="00414E1B">
                  <w:rPr>
                    <w:rFonts w:asciiTheme="majorHAnsi" w:hAnsiTheme="majorHAnsi"/>
                    <w:sz w:val="24"/>
                    <w:szCs w:val="24"/>
                  </w:rPr>
                  <w:t>Email: clmarsh@world.net</w:t>
                </w:r>
              </w:p>
            </w:tc>
            <w:tc>
              <w:tcPr>
                <w:tcW w:w="2500" w:type="pct"/>
              </w:tcPr>
              <w:p w:rsidR="00501234" w:rsidRDefault="00501234">
                <w:pPr>
                  <w:pStyle w:val="NoSpacing"/>
                  <w:jc w:val="right"/>
                </w:pPr>
              </w:p>
            </w:tc>
          </w:tr>
        </w:tbl>
        <w:p w:rsidR="00501234" w:rsidRDefault="00E83E7F"/>
      </w:sdtContent>
    </w:sdt>
    <w:p w:rsidR="00501234" w:rsidRDefault="00790C71">
      <w:pPr>
        <w:pStyle w:val="Section"/>
      </w:pPr>
      <w:r>
        <w:t>Objectives</w:t>
      </w:r>
    </w:p>
    <w:p w:rsidR="00501234" w:rsidRPr="00414E1B" w:rsidRDefault="003264F7" w:rsidP="003264F7">
      <w:pPr>
        <w:pStyle w:val="SubsectionText"/>
        <w:spacing w:before="0"/>
        <w:rPr>
          <w:rFonts w:asciiTheme="majorHAnsi" w:hAnsiTheme="majorHAnsi"/>
          <w:sz w:val="24"/>
          <w:szCs w:val="24"/>
        </w:rPr>
      </w:pPr>
      <w:proofErr w:type="gramStart"/>
      <w:r w:rsidRPr="00414E1B">
        <w:rPr>
          <w:rFonts w:asciiTheme="majorHAnsi" w:hAnsiTheme="majorHAnsi"/>
          <w:sz w:val="24"/>
          <w:szCs w:val="24"/>
        </w:rPr>
        <w:t>To secure a nursing position at a primary care facility.</w:t>
      </w:r>
      <w:proofErr w:type="gramEnd"/>
    </w:p>
    <w:p w:rsidR="00501234" w:rsidRDefault="00790C71">
      <w:pPr>
        <w:pStyle w:val="Section"/>
      </w:pPr>
      <w:r>
        <w:t>Education</w:t>
      </w:r>
    </w:p>
    <w:p w:rsidR="00501234" w:rsidRDefault="003264F7">
      <w:pPr>
        <w:pStyle w:val="Subsection"/>
      </w:pPr>
      <w:r>
        <w:rPr>
          <w:rStyle w:val="SubsectionDateChar1"/>
        </w:rPr>
        <w:t>May 2008</w:t>
      </w:r>
      <w:r w:rsidR="00790C71">
        <w:rPr>
          <w:rStyle w:val="SubsectionDateChar1"/>
        </w:rPr>
        <w:t xml:space="preserve"> |</w:t>
      </w:r>
      <w:r w:rsidR="00790C71">
        <w:t xml:space="preserve"> </w:t>
      </w:r>
      <w:r>
        <w:t>Ferrell College, Apollo, Wyoming</w:t>
      </w:r>
    </w:p>
    <w:p w:rsidR="00501234" w:rsidRPr="00414E1B" w:rsidRDefault="003264F7" w:rsidP="00EB3417">
      <w:pPr>
        <w:pStyle w:val="ListBullet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14E1B">
        <w:rPr>
          <w:rFonts w:asciiTheme="majorHAnsi" w:hAnsiTheme="majorHAnsi"/>
          <w:sz w:val="24"/>
          <w:szCs w:val="24"/>
        </w:rPr>
        <w:t>B.S., Nursing</w:t>
      </w:r>
    </w:p>
    <w:p w:rsidR="003264F7" w:rsidRPr="00414E1B" w:rsidRDefault="003264F7">
      <w:pPr>
        <w:pStyle w:val="ListBulle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14E1B">
        <w:rPr>
          <w:rFonts w:asciiTheme="majorHAnsi" w:hAnsiTheme="majorHAnsi"/>
          <w:sz w:val="24"/>
          <w:szCs w:val="24"/>
        </w:rPr>
        <w:t>Certified Nursing Assistant</w:t>
      </w:r>
    </w:p>
    <w:p w:rsidR="00501234" w:rsidRDefault="00790C71">
      <w:pPr>
        <w:pStyle w:val="Section"/>
      </w:pPr>
      <w:r>
        <w:t>Experience</w:t>
      </w:r>
    </w:p>
    <w:p w:rsidR="00501234" w:rsidRDefault="003264F7">
      <w:pPr>
        <w:pStyle w:val="Subsection"/>
      </w:pPr>
      <w:r>
        <w:rPr>
          <w:rStyle w:val="SubsectionDateChar1"/>
        </w:rPr>
        <w:t>January 2007</w:t>
      </w:r>
      <w:r w:rsidR="00790C71">
        <w:rPr>
          <w:rStyle w:val="SubsectionDateChar1"/>
        </w:rPr>
        <w:t xml:space="preserve"> </w:t>
      </w:r>
      <w:r w:rsidR="00EB3417">
        <w:rPr>
          <w:rStyle w:val="SubsectionDateChar1"/>
        </w:rPr>
        <w:t>–</w:t>
      </w:r>
      <w:r w:rsidR="00790C71">
        <w:rPr>
          <w:rStyle w:val="SubsectionDateChar1"/>
        </w:rPr>
        <w:t xml:space="preserve"> </w:t>
      </w:r>
      <w:r w:rsidR="00EB3417">
        <w:rPr>
          <w:rStyle w:val="SubsectionDateChar1"/>
        </w:rPr>
        <w:t>May 2008</w:t>
      </w:r>
      <w:r w:rsidR="00790C71">
        <w:rPr>
          <w:rStyle w:val="SubsectionDateChar1"/>
        </w:rPr>
        <w:t xml:space="preserve"> | </w:t>
      </w:r>
      <w:r w:rsidR="00EB3417">
        <w:t>Health Care Assistant</w:t>
      </w:r>
    </w:p>
    <w:p w:rsidR="00EB3417" w:rsidRPr="00EB3417" w:rsidRDefault="00EB3417" w:rsidP="00EB3417">
      <w:pPr>
        <w:spacing w:after="0" w:line="240" w:lineRule="auto"/>
        <w:ind w:left="720"/>
        <w:rPr>
          <w:rFonts w:asciiTheme="majorHAnsi" w:hAnsiTheme="majorHAnsi"/>
          <w:color w:val="auto"/>
          <w:spacing w:val="20"/>
          <w:sz w:val="24"/>
          <w:szCs w:val="32"/>
        </w:rPr>
      </w:pPr>
      <w:r>
        <w:rPr>
          <w:rStyle w:val="SubsectionDateChar1"/>
        </w:rPr>
        <w:t>Prime Assisted Living</w:t>
      </w:r>
      <w:r w:rsidR="00790C71">
        <w:rPr>
          <w:rStyle w:val="SubsectionDateChar1"/>
        </w:rPr>
        <w:t xml:space="preserve"> | </w:t>
      </w:r>
      <w:r>
        <w:rPr>
          <w:rStyle w:val="SubsectionDateChar1"/>
        </w:rPr>
        <w:t>Apollo, Wyoming</w:t>
      </w:r>
    </w:p>
    <w:p w:rsidR="00501234" w:rsidRDefault="00EB3417" w:rsidP="00EB3417">
      <w:pPr>
        <w:spacing w:line="240" w:lineRule="auto"/>
        <w:ind w:left="720"/>
        <w:rPr>
          <w:rFonts w:asciiTheme="majorHAnsi" w:hAnsiTheme="majorHAnsi"/>
          <w:color w:val="auto"/>
          <w:spacing w:val="20"/>
          <w:sz w:val="24"/>
          <w:szCs w:val="32"/>
        </w:rPr>
      </w:pPr>
      <w:r>
        <w:rPr>
          <w:rFonts w:asciiTheme="majorHAnsi" w:hAnsiTheme="majorHAnsi"/>
          <w:color w:val="auto"/>
          <w:spacing w:val="20"/>
          <w:sz w:val="24"/>
          <w:szCs w:val="32"/>
        </w:rPr>
        <w:t>Organized daily activities and events for patients</w:t>
      </w:r>
      <w:r>
        <w:rPr>
          <w:rFonts w:asciiTheme="majorHAnsi" w:hAnsiTheme="majorHAnsi"/>
          <w:color w:val="auto"/>
          <w:spacing w:val="20"/>
          <w:sz w:val="24"/>
          <w:szCs w:val="32"/>
        </w:rPr>
        <w:br/>
        <w:t>Acted as receptionist at front desk as needed</w:t>
      </w:r>
      <w:r>
        <w:rPr>
          <w:rFonts w:asciiTheme="majorHAnsi" w:hAnsiTheme="majorHAnsi"/>
          <w:color w:val="auto"/>
          <w:spacing w:val="20"/>
          <w:sz w:val="24"/>
          <w:szCs w:val="32"/>
        </w:rPr>
        <w:br/>
      </w:r>
      <w:proofErr w:type="gramStart"/>
      <w:r>
        <w:rPr>
          <w:rFonts w:asciiTheme="majorHAnsi" w:hAnsiTheme="majorHAnsi"/>
          <w:color w:val="auto"/>
          <w:spacing w:val="20"/>
          <w:sz w:val="24"/>
          <w:szCs w:val="32"/>
        </w:rPr>
        <w:t>Assisted</w:t>
      </w:r>
      <w:proofErr w:type="gramEnd"/>
      <w:r>
        <w:rPr>
          <w:rFonts w:asciiTheme="majorHAnsi" w:hAnsiTheme="majorHAnsi"/>
          <w:color w:val="auto"/>
          <w:spacing w:val="20"/>
          <w:sz w:val="24"/>
          <w:szCs w:val="32"/>
        </w:rPr>
        <w:t xml:space="preserve"> patients with personal care, grooming, and medical needs</w:t>
      </w:r>
    </w:p>
    <w:p w:rsidR="00EB3417" w:rsidRDefault="00EB3417">
      <w:pPr>
        <w:pStyle w:val="Subsection"/>
      </w:pPr>
      <w:r>
        <w:rPr>
          <w:rStyle w:val="SubsectionDateChar1"/>
        </w:rPr>
        <w:t>September 2005 – December 2005 |</w:t>
      </w:r>
      <w:r>
        <w:t>Nursing Assistant</w:t>
      </w:r>
    </w:p>
    <w:p w:rsidR="00EB3417" w:rsidRDefault="00EB3417" w:rsidP="00414E1B">
      <w:pPr>
        <w:spacing w:after="0" w:line="240" w:lineRule="auto"/>
        <w:ind w:left="720"/>
      </w:pPr>
      <w:proofErr w:type="spellStart"/>
      <w:r>
        <w:rPr>
          <w:rStyle w:val="SubsectionDateChar1"/>
        </w:rPr>
        <w:t>Clearview</w:t>
      </w:r>
      <w:proofErr w:type="spellEnd"/>
      <w:r>
        <w:rPr>
          <w:rStyle w:val="SubsectionDateChar1"/>
        </w:rPr>
        <w:t xml:space="preserve"> Hospital | Apollo, Wyoming</w:t>
      </w:r>
    </w:p>
    <w:p w:rsidR="00EB3417" w:rsidRPr="00EB3417" w:rsidRDefault="00EB3417" w:rsidP="00414E1B">
      <w:pPr>
        <w:pStyle w:val="SubsectionText"/>
        <w:spacing w:before="0" w:line="240" w:lineRule="auto"/>
        <w:ind w:left="720"/>
        <w:rPr>
          <w:rFonts w:asciiTheme="majorHAnsi" w:hAnsiTheme="majorHAnsi"/>
          <w:sz w:val="24"/>
          <w:szCs w:val="24"/>
        </w:rPr>
      </w:pPr>
      <w:r w:rsidRPr="00EB3417">
        <w:rPr>
          <w:rFonts w:asciiTheme="majorHAnsi" w:hAnsiTheme="majorHAnsi"/>
          <w:sz w:val="24"/>
          <w:szCs w:val="24"/>
        </w:rPr>
        <w:t>Assisted nursing staff with patient care</w:t>
      </w:r>
    </w:p>
    <w:p w:rsidR="00EB3417" w:rsidRPr="00EB3417" w:rsidRDefault="00EB3417" w:rsidP="00414E1B">
      <w:pPr>
        <w:pStyle w:val="SubsectionText"/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EB3417">
        <w:rPr>
          <w:rFonts w:asciiTheme="majorHAnsi" w:hAnsiTheme="majorHAnsi"/>
          <w:sz w:val="24"/>
          <w:szCs w:val="24"/>
        </w:rPr>
        <w:t>Directed calls and patient visitors</w:t>
      </w:r>
    </w:p>
    <w:p w:rsidR="00EB3417" w:rsidRPr="00EB3417" w:rsidRDefault="00EB3417" w:rsidP="00414E1B">
      <w:pPr>
        <w:pStyle w:val="SubsectionText"/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EB3417">
        <w:rPr>
          <w:rFonts w:asciiTheme="majorHAnsi" w:hAnsiTheme="majorHAnsi"/>
          <w:sz w:val="24"/>
          <w:szCs w:val="24"/>
        </w:rPr>
        <w:t>Updated files and charts</w:t>
      </w:r>
    </w:p>
    <w:p w:rsidR="00501234" w:rsidRDefault="00EB3417">
      <w:pPr>
        <w:pStyle w:val="Section"/>
      </w:pPr>
      <w:r>
        <w:t>Activities</w:t>
      </w:r>
    </w:p>
    <w:p w:rsidR="00501234" w:rsidRPr="00414E1B" w:rsidRDefault="00EB3417" w:rsidP="00414E1B">
      <w:pPr>
        <w:pStyle w:val="ListBullet"/>
        <w:spacing w:line="240" w:lineRule="auto"/>
        <w:rPr>
          <w:rFonts w:asciiTheme="majorHAnsi" w:hAnsiTheme="majorHAnsi"/>
          <w:sz w:val="24"/>
          <w:szCs w:val="24"/>
        </w:rPr>
      </w:pPr>
      <w:r w:rsidRPr="00414E1B">
        <w:rPr>
          <w:rFonts w:asciiTheme="majorHAnsi" w:hAnsiTheme="majorHAnsi"/>
          <w:sz w:val="24"/>
          <w:szCs w:val="24"/>
        </w:rPr>
        <w:t>Volunteer at a local hospital reading to patients</w:t>
      </w:r>
    </w:p>
    <w:p w:rsidR="00EB3417" w:rsidRPr="00414E1B" w:rsidRDefault="00EB3417" w:rsidP="00414E1B">
      <w:pPr>
        <w:pStyle w:val="ListBullet"/>
        <w:spacing w:line="240" w:lineRule="auto"/>
        <w:rPr>
          <w:rFonts w:asciiTheme="majorHAnsi" w:hAnsiTheme="majorHAnsi"/>
          <w:sz w:val="24"/>
          <w:szCs w:val="24"/>
        </w:rPr>
      </w:pPr>
      <w:r w:rsidRPr="00414E1B">
        <w:rPr>
          <w:rFonts w:asciiTheme="majorHAnsi" w:hAnsiTheme="majorHAnsi"/>
          <w:sz w:val="24"/>
          <w:szCs w:val="24"/>
        </w:rPr>
        <w:t xml:space="preserve">Teach Pilates class for seniors at </w:t>
      </w:r>
      <w:proofErr w:type="spellStart"/>
      <w:r w:rsidRPr="00414E1B">
        <w:rPr>
          <w:rFonts w:asciiTheme="majorHAnsi" w:hAnsiTheme="majorHAnsi"/>
          <w:sz w:val="24"/>
          <w:szCs w:val="24"/>
        </w:rPr>
        <w:t>Halwell</w:t>
      </w:r>
      <w:proofErr w:type="spellEnd"/>
      <w:r w:rsidRPr="00414E1B">
        <w:rPr>
          <w:rFonts w:asciiTheme="majorHAnsi" w:hAnsiTheme="majorHAnsi"/>
          <w:sz w:val="24"/>
          <w:szCs w:val="24"/>
        </w:rPr>
        <w:t xml:space="preserve"> Physical Therapy Center</w:t>
      </w:r>
    </w:p>
    <w:p w:rsidR="00EB3417" w:rsidRPr="00414E1B" w:rsidRDefault="00EB3417" w:rsidP="00414E1B">
      <w:pPr>
        <w:pStyle w:val="ListBullet"/>
        <w:spacing w:line="240" w:lineRule="auto"/>
        <w:rPr>
          <w:rFonts w:asciiTheme="majorHAnsi" w:hAnsiTheme="majorHAnsi"/>
          <w:sz w:val="24"/>
          <w:szCs w:val="24"/>
        </w:rPr>
      </w:pPr>
      <w:r w:rsidRPr="00414E1B">
        <w:rPr>
          <w:rFonts w:asciiTheme="majorHAnsi" w:hAnsiTheme="majorHAnsi"/>
          <w:sz w:val="24"/>
          <w:szCs w:val="24"/>
        </w:rPr>
        <w:t>Member of local woman’s outreach group promoting literacy</w:t>
      </w:r>
    </w:p>
    <w:p w:rsidR="00501234" w:rsidRPr="00414E1B" w:rsidRDefault="00EB3417" w:rsidP="00414E1B">
      <w:pPr>
        <w:pStyle w:val="ListBullet"/>
        <w:spacing w:line="240" w:lineRule="auto"/>
        <w:rPr>
          <w:rFonts w:asciiTheme="majorHAnsi" w:hAnsiTheme="majorHAnsi"/>
          <w:sz w:val="24"/>
          <w:szCs w:val="24"/>
        </w:rPr>
      </w:pPr>
      <w:r w:rsidRPr="00414E1B">
        <w:rPr>
          <w:rFonts w:asciiTheme="majorHAnsi" w:hAnsiTheme="majorHAnsi"/>
          <w:sz w:val="24"/>
          <w:szCs w:val="24"/>
        </w:rPr>
        <w:t>Volunteer at Woman’s Health Center twice a month</w:t>
      </w:r>
    </w:p>
    <w:sectPr w:rsidR="00501234" w:rsidRPr="00414E1B" w:rsidSect="001363DE">
      <w:footerReference w:type="even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417" w:rsidRDefault="00EB3417">
      <w:r>
        <w:separator/>
      </w:r>
    </w:p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</w:endnote>
  <w:endnote w:type="continuationSeparator" w:id="0">
    <w:p w:rsidR="00EB3417" w:rsidRDefault="00EB3417">
      <w:r>
        <w:continuationSeparator/>
      </w:r>
    </w:p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417" w:rsidRDefault="00EB3417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7A0A3ED45DB143E0B0D3350A0FC96E92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EB3417" w:rsidRDefault="00EB3417">
                    <w:pPr>
                      <w:pStyle w:val="GrayText"/>
                    </w:pPr>
                    <w:r>
                      <w:t>Constance Leah Marsh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EB3417" w:rsidRDefault="00EB341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417" w:rsidRDefault="00EB3417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301.4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25A9DFBCE18E40E789136C62C1DFE5D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EB3417" w:rsidRDefault="00EB3417">
                    <w:pPr>
                      <w:pStyle w:val="GrayText"/>
                    </w:pPr>
                    <w:r>
                      <w:t>Constance Leah Marsh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4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EB3417" w:rsidRDefault="00EB341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EB3417" w:rsidRDefault="00EB3417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417" w:rsidRDefault="00EB3417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0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EB3417" w:rsidRDefault="00EB341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417" w:rsidRDefault="00EB3417">
      <w:r>
        <w:separator/>
      </w:r>
    </w:p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</w:footnote>
  <w:footnote w:type="continuationSeparator" w:id="0">
    <w:p w:rsidR="00EB3417" w:rsidRDefault="00EB3417">
      <w:r>
        <w:continuationSeparator/>
      </w:r>
    </w:p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  <w:p w:rsidR="00EB3417" w:rsidRDefault="00EB341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7672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E83E7F"/>
    <w:rsid w:val="001363DE"/>
    <w:rsid w:val="003264F7"/>
    <w:rsid w:val="00414E1B"/>
    <w:rsid w:val="00501234"/>
    <w:rsid w:val="00790C71"/>
    <w:rsid w:val="00E83E7F"/>
    <w:rsid w:val="00EB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72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.Nguyen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E3811C6DDF45449E3EA9AD94D0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0B261-DE70-444B-9189-39405BFAF119}"/>
      </w:docPartPr>
      <w:docPartBody>
        <w:p w:rsidR="00492BDC" w:rsidRDefault="00492BDC">
          <w:pPr>
            <w:pStyle w:val="44E3811C6DDF45449E3EA9AD94D02CE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E4DBD810CC04E769C6E668647DF4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C2BE8-CE84-4636-B264-8EFC3FA5D5A3}"/>
      </w:docPartPr>
      <w:docPartBody>
        <w:p w:rsidR="00492BDC" w:rsidRDefault="00492BDC">
          <w:pPr>
            <w:pStyle w:val="2E4DBD810CC04E769C6E668647DF429C"/>
          </w:pPr>
          <w:r>
            <w:t>[Type your name]</w:t>
          </w:r>
        </w:p>
      </w:docPartBody>
    </w:docPart>
    <w:docPart>
      <w:docPartPr>
        <w:name w:val="7A0A3ED45DB143E0B0D3350A0FC96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AB279-769A-4ADA-83DD-563BCB7350D3}"/>
      </w:docPartPr>
      <w:docPartBody>
        <w:p w:rsidR="00492BDC" w:rsidRDefault="00492BDC">
          <w:pPr>
            <w:pStyle w:val="7A0A3ED45DB143E0B0D3350A0FC96E9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5A9DFBCE18E40E789136C62C1DFE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BB67-22A7-4D25-A76F-AE3D7875D494}"/>
      </w:docPartPr>
      <w:docPartBody>
        <w:p w:rsidR="00492BDC" w:rsidRDefault="00492BDC">
          <w:pPr>
            <w:pStyle w:val="25A9DFBCE18E40E789136C62C1DFE5DF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2BDC"/>
    <w:rsid w:val="00492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BDC"/>
    <w:rPr>
      <w:color w:val="808080"/>
    </w:rPr>
  </w:style>
  <w:style w:type="paragraph" w:customStyle="1" w:styleId="44E3811C6DDF45449E3EA9AD94D02CE2">
    <w:name w:val="44E3811C6DDF45449E3EA9AD94D02CE2"/>
    <w:rsid w:val="00492BDC"/>
  </w:style>
  <w:style w:type="paragraph" w:customStyle="1" w:styleId="2E4DBD810CC04E769C6E668647DF429C">
    <w:name w:val="2E4DBD810CC04E769C6E668647DF429C"/>
    <w:rsid w:val="00492BDC"/>
  </w:style>
  <w:style w:type="paragraph" w:customStyle="1" w:styleId="25523B6120484A67809375C7900A3DED">
    <w:name w:val="25523B6120484A67809375C7900A3DED"/>
    <w:rsid w:val="00492BDC"/>
  </w:style>
  <w:style w:type="paragraph" w:customStyle="1" w:styleId="457884B2607C40A4A7BBB79944CCD666">
    <w:name w:val="457884B2607C40A4A7BBB79944CCD666"/>
    <w:rsid w:val="00492BDC"/>
  </w:style>
  <w:style w:type="paragraph" w:customStyle="1" w:styleId="B7CB8F0592644303B945EC9C17B56732">
    <w:name w:val="B7CB8F0592644303B945EC9C17B56732"/>
    <w:rsid w:val="00492BDC"/>
  </w:style>
  <w:style w:type="paragraph" w:customStyle="1" w:styleId="CBD22565DD1949199FC80589D7F61551">
    <w:name w:val="CBD22565DD1949199FC80589D7F61551"/>
    <w:rsid w:val="00492BDC"/>
  </w:style>
  <w:style w:type="paragraph" w:customStyle="1" w:styleId="7FC1C67AD74E44F0A662EB1BB04D9F68">
    <w:name w:val="7FC1C67AD74E44F0A662EB1BB04D9F68"/>
    <w:rsid w:val="00492BDC"/>
  </w:style>
  <w:style w:type="character" w:customStyle="1" w:styleId="SubsectionDateChar1">
    <w:name w:val="Subsection Date Char1"/>
    <w:basedOn w:val="DefaultParagraphFont"/>
    <w:link w:val="SubsectionDate"/>
    <w:rsid w:val="00492BDC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492BDC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02DE3F2912154E77B72F22C024DAC2BF">
    <w:name w:val="02DE3F2912154E77B72F22C024DAC2BF"/>
    <w:rsid w:val="00492BDC"/>
  </w:style>
  <w:style w:type="paragraph" w:customStyle="1" w:styleId="1B525A05F0B84952B0CC00A5ABEFD358">
    <w:name w:val="1B525A05F0B84952B0CC00A5ABEFD358"/>
    <w:rsid w:val="00492BDC"/>
  </w:style>
  <w:style w:type="paragraph" w:customStyle="1" w:styleId="CED5A8F8668843AD974E06D5BFC97232">
    <w:name w:val="CED5A8F8668843AD974E06D5BFC97232"/>
    <w:rsid w:val="00492BDC"/>
  </w:style>
  <w:style w:type="paragraph" w:customStyle="1" w:styleId="897C956B85D144C2B3E98C8FB34B9461">
    <w:name w:val="897C956B85D144C2B3E98C8FB34B9461"/>
    <w:rsid w:val="00492BDC"/>
  </w:style>
  <w:style w:type="paragraph" w:customStyle="1" w:styleId="3ECE5D646DA14A94AF86B21EFCC99B49">
    <w:name w:val="3ECE5D646DA14A94AF86B21EFCC99B49"/>
    <w:rsid w:val="00492BDC"/>
  </w:style>
  <w:style w:type="paragraph" w:customStyle="1" w:styleId="F2F199A9BB8C4E6DB5FA48572B8584D1">
    <w:name w:val="F2F199A9BB8C4E6DB5FA48572B8584D1"/>
    <w:rsid w:val="00492BDC"/>
  </w:style>
  <w:style w:type="character" w:customStyle="1" w:styleId="subsectiondatechar">
    <w:name w:val="subsectiondatechar"/>
    <w:basedOn w:val="DefaultParagraphFont"/>
    <w:rsid w:val="00492BDC"/>
  </w:style>
  <w:style w:type="paragraph" w:customStyle="1" w:styleId="71FC71E17952409D80EAB17A843AC265">
    <w:name w:val="71FC71E17952409D80EAB17A843AC265"/>
    <w:rsid w:val="00492BDC"/>
  </w:style>
  <w:style w:type="paragraph" w:customStyle="1" w:styleId="320549CDB31D489BB44B95C7C2624BB1">
    <w:name w:val="320549CDB31D489BB44B95C7C2624BB1"/>
    <w:rsid w:val="00492BDC"/>
  </w:style>
  <w:style w:type="paragraph" w:customStyle="1" w:styleId="CD43CD35752E4C3581D556F445A7DA5B">
    <w:name w:val="CD43CD35752E4C3581D556F445A7DA5B"/>
    <w:rsid w:val="00492BDC"/>
  </w:style>
  <w:style w:type="paragraph" w:customStyle="1" w:styleId="188EA2C800AC4DA38108F54A802812C7">
    <w:name w:val="188EA2C800AC4DA38108F54A802812C7"/>
    <w:rsid w:val="00492BDC"/>
  </w:style>
  <w:style w:type="paragraph" w:customStyle="1" w:styleId="7A0A3ED45DB143E0B0D3350A0FC96E92">
    <w:name w:val="7A0A3ED45DB143E0B0D3350A0FC96E92"/>
    <w:rsid w:val="00492BDC"/>
  </w:style>
  <w:style w:type="paragraph" w:customStyle="1" w:styleId="25A9DFBCE18E40E789136C62C1DFE5DF">
    <w:name w:val="25A9DFBCE18E40E789136C62C1DFE5DF"/>
    <w:rsid w:val="00492BDC"/>
  </w:style>
  <w:style w:type="paragraph" w:customStyle="1" w:styleId="6C535458A1F24B34B167E0F9B282EE98">
    <w:name w:val="6C535458A1F24B34B167E0F9B282EE98"/>
    <w:rsid w:val="00492BDC"/>
  </w:style>
  <w:style w:type="paragraph" w:customStyle="1" w:styleId="E91304F473B944849EDF63E3250B621F">
    <w:name w:val="E91304F473B944849EDF63E3250B621F"/>
    <w:rsid w:val="00492BDC"/>
  </w:style>
  <w:style w:type="paragraph" w:customStyle="1" w:styleId="5994B03CDF3F46BBBC959433681B7790">
    <w:name w:val="5994B03CDF3F46BBBC959433681B7790"/>
    <w:rsid w:val="00492BDC"/>
  </w:style>
  <w:style w:type="paragraph" w:customStyle="1" w:styleId="FA2DBA4327764523A06FED630C9F06E9">
    <w:name w:val="FA2DBA4327764523A06FED630C9F06E9"/>
    <w:rsid w:val="00492BDC"/>
  </w:style>
  <w:style w:type="paragraph" w:customStyle="1" w:styleId="C9741653DF60487AACE4FABFF9A11C0A">
    <w:name w:val="C9741653DF60487AACE4FABFF9A11C0A"/>
    <w:rsid w:val="00492BDC"/>
  </w:style>
  <w:style w:type="paragraph" w:customStyle="1" w:styleId="876CF7EDCD1246DC8A24AF800892A233">
    <w:name w:val="876CF7EDCD1246DC8A24AF800892A233"/>
    <w:rsid w:val="00492BDC"/>
  </w:style>
  <w:style w:type="paragraph" w:customStyle="1" w:styleId="17E5DFFEA0874DAFA54E4A6A3E037DBD">
    <w:name w:val="17E5DFFEA0874DAFA54E4A6A3E037DBD"/>
    <w:rsid w:val="00492BDC"/>
  </w:style>
  <w:style w:type="paragraph" w:customStyle="1" w:styleId="B0125AB82A03438C94D2639DA513D51C">
    <w:name w:val="B0125AB82A03438C94D2639DA513D51C"/>
    <w:rsid w:val="00492BDC"/>
  </w:style>
  <w:style w:type="paragraph" w:customStyle="1" w:styleId="A6691C5EBBC842698CE4CCBBEBD7AB1E">
    <w:name w:val="A6691C5EBBC842698CE4CCBBEBD7AB1E"/>
    <w:rsid w:val="00492BDC"/>
  </w:style>
  <w:style w:type="paragraph" w:customStyle="1" w:styleId="E4CD9D829B2E4DB7BB9749676BEDF259">
    <w:name w:val="E4CD9D829B2E4DB7BB9749676BEDF259"/>
    <w:rsid w:val="00492BDC"/>
  </w:style>
  <w:style w:type="paragraph" w:customStyle="1" w:styleId="B4320F3F8FBD4BDC99036C8841ADC66D">
    <w:name w:val="B4320F3F8FBD4BDC99036C8841ADC66D"/>
    <w:rsid w:val="00492BDC"/>
  </w:style>
  <w:style w:type="paragraph" w:customStyle="1" w:styleId="4F3DF005DD914989AFEFFE83D86B612B">
    <w:name w:val="4F3DF005DD914989AFEFFE83D86B612B"/>
    <w:rsid w:val="00492B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10EF881-114F-49E7-A393-1563C1E7D4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36DC1F-D7FA-4817-8A44-0D4EFB0459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7235492E-DDC2-44CF-9690-26A42455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18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Constance Leah Marsh</dc:creator>
  <cp:lastModifiedBy>terry.murray</cp:lastModifiedBy>
  <cp:revision>2</cp:revision>
  <dcterms:created xsi:type="dcterms:W3CDTF">2010-10-18T15:42:00Z</dcterms:created>
  <dcterms:modified xsi:type="dcterms:W3CDTF">2010-10-20T15:28:00Z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